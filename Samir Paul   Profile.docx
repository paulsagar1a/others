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4050"/>
        <w:gridCol w:w="2247"/>
        <w:gridCol w:w="2694"/>
        <w:gridCol w:w="899"/>
      </w:tblGrid>
      <w:tr w:rsidR="00605A5B" w14:paraId="3FB2B8A8" w14:textId="77777777" w:rsidTr="00C837BD">
        <w:trPr>
          <w:trHeight w:val="1170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636CD639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352E06A5" w14:textId="731037DB" w:rsidR="00605A5B" w:rsidRDefault="00B629A9" w:rsidP="005456DF">
            <w:pPr>
              <w:pStyle w:val="Title"/>
            </w:pPr>
            <w:r>
              <w:t>Samir Paul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41C1B7BE" w14:textId="77777777" w:rsidR="00605A5B" w:rsidRDefault="00605A5B"/>
        </w:tc>
      </w:tr>
      <w:tr w:rsidR="00F4501B" w14:paraId="207435B3" w14:textId="77777777" w:rsidTr="00B629A9">
        <w:tc>
          <w:tcPr>
            <w:tcW w:w="495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4662ED8E" w14:textId="77777777" w:rsidR="00F4501B" w:rsidRDefault="00F4501B"/>
        </w:tc>
        <w:tc>
          <w:tcPr>
            <w:tcW w:w="2247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5C404956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294A3F89" w14:textId="77777777" w:rsidR="00F4501B" w:rsidRDefault="00F4501B"/>
        </w:tc>
      </w:tr>
      <w:tr w:rsidR="00605A5B" w14:paraId="5378823D" w14:textId="77777777" w:rsidTr="0066209E">
        <w:trPr>
          <w:trHeight w:val="2556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253CE015" w14:textId="77777777" w:rsidR="00605A5B" w:rsidRPr="00605A5B" w:rsidRDefault="001F7E34" w:rsidP="00B629A9">
            <w:pPr>
              <w:pStyle w:val="Heading1"/>
              <w:jc w:val="left"/>
            </w:pPr>
            <w:sdt>
              <w:sdtPr>
                <w:id w:val="1604447469"/>
                <w:placeholder>
                  <w:docPart w:val="7E5DAFFBB9E544CEA5F37EA99BCBE278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433D844A" w14:textId="787DF3E7" w:rsidR="00B629A9" w:rsidRPr="005456DF" w:rsidRDefault="001F7E34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  <w:w w:val="105"/>
              </w:rPr>
            </w:pPr>
            <w:sdt>
              <w:sdtPr>
                <w:rPr>
                  <w:color w:val="007BFF"/>
                  <w:w w:val="105"/>
                </w:rPr>
                <w:id w:val="-305004315"/>
                <w:placeholder>
                  <w:docPart w:val="E21E3A55766A4FE199CD9E1EA2CD14FB"/>
                </w:placeholder>
                <w:temporary/>
                <w15:appearance w15:val="hidden"/>
                <w:text/>
              </w:sdtPr>
              <w:sdtEndPr/>
              <w:sdtContent/>
            </w:sdt>
            <w:r w:rsidR="005456DF" w:rsidRPr="005456DF">
              <w:rPr>
                <w:color w:val="007BFF"/>
                <w:w w:val="105"/>
              </w:rPr>
              <w:fldChar w:fldCharType="begin"/>
            </w:r>
            <w:r w:rsidR="005456DF" w:rsidRPr="005456DF">
              <w:rPr>
                <w:color w:val="007BFF"/>
                <w:w w:val="105"/>
              </w:rPr>
              <w:instrText xml:space="preserve"> HYPERLINK "mailto:paul.samir.2002@gmail.com" </w:instrText>
            </w:r>
            <w:r w:rsidR="005456DF" w:rsidRPr="005456DF">
              <w:rPr>
                <w:color w:val="007BFF"/>
                <w:w w:val="105"/>
              </w:rPr>
              <w:fldChar w:fldCharType="separate"/>
            </w:r>
            <w:r w:rsidR="00B629A9" w:rsidRPr="005456DF">
              <w:rPr>
                <w:color w:val="007BFF"/>
              </w:rPr>
              <w:t>paul.samir.2002@gmail.com</w:t>
            </w:r>
          </w:p>
          <w:p w14:paraId="2A08D0F1" w14:textId="4DA2069D" w:rsidR="00B629A9" w:rsidRDefault="005456DF" w:rsidP="005456DF">
            <w:pPr>
              <w:pStyle w:val="BodyText"/>
              <w:spacing w:before="74" w:line="312" w:lineRule="auto"/>
              <w:ind w:left="0"/>
              <w:jc w:val="both"/>
            </w:pPr>
            <w:r w:rsidRPr="005456DF">
              <w:rPr>
                <w:color w:val="007BFF"/>
                <w:w w:val="105"/>
              </w:rPr>
              <w:fldChar w:fldCharType="end"/>
            </w:r>
            <w:r w:rsidR="00B629A9">
              <w:rPr>
                <w:color w:val="202529"/>
                <w:w w:val="105"/>
              </w:rPr>
              <w:t>+91</w:t>
            </w:r>
            <w:r w:rsidR="00B629A9">
              <w:rPr>
                <w:color w:val="202529"/>
                <w:spacing w:val="-17"/>
                <w:w w:val="105"/>
              </w:rPr>
              <w:t xml:space="preserve"> </w:t>
            </w:r>
            <w:r w:rsidR="00B629A9">
              <w:rPr>
                <w:color w:val="202529"/>
                <w:w w:val="105"/>
              </w:rPr>
              <w:t>8388962577</w:t>
            </w:r>
          </w:p>
          <w:p w14:paraId="1D02940D" w14:textId="77777777" w:rsidR="00B629A9" w:rsidRDefault="00B629A9" w:rsidP="00B629A9">
            <w:pPr>
              <w:pStyle w:val="BodyText"/>
              <w:spacing w:before="74" w:line="312" w:lineRule="auto"/>
              <w:ind w:left="0"/>
              <w:jc w:val="both"/>
              <w:rPr>
                <w:color w:val="202529"/>
                <w:spacing w:val="-59"/>
              </w:rPr>
            </w:pPr>
            <w:r>
              <w:rPr>
                <w:color w:val="202529"/>
              </w:rPr>
              <w:t>Siliguri,</w:t>
            </w:r>
            <w:r>
              <w:rPr>
                <w:color w:val="202529"/>
                <w:spacing w:val="19"/>
              </w:rPr>
              <w:t xml:space="preserve"> </w:t>
            </w:r>
            <w:r>
              <w:rPr>
                <w:color w:val="202529"/>
              </w:rPr>
              <w:t>West</w:t>
            </w:r>
            <w:r>
              <w:rPr>
                <w:color w:val="202529"/>
                <w:spacing w:val="15"/>
              </w:rPr>
              <w:t xml:space="preserve"> </w:t>
            </w:r>
            <w:r>
              <w:rPr>
                <w:color w:val="202529"/>
              </w:rPr>
              <w:t>Bengal,</w:t>
            </w:r>
            <w:r>
              <w:rPr>
                <w:color w:val="202529"/>
                <w:spacing w:val="19"/>
              </w:rPr>
              <w:t xml:space="preserve"> </w:t>
            </w:r>
            <w:r>
              <w:rPr>
                <w:color w:val="202529"/>
              </w:rPr>
              <w:t>India,</w:t>
            </w:r>
            <w:r>
              <w:rPr>
                <w:color w:val="202529"/>
                <w:spacing w:val="20"/>
              </w:rPr>
              <w:t xml:space="preserve"> </w:t>
            </w:r>
            <w:r>
              <w:rPr>
                <w:color w:val="202529"/>
              </w:rPr>
              <w:t>734006</w:t>
            </w:r>
            <w:r>
              <w:rPr>
                <w:color w:val="202529"/>
                <w:spacing w:val="-59"/>
              </w:rPr>
              <w:t xml:space="preserve"> </w:t>
            </w:r>
          </w:p>
          <w:p w14:paraId="2F448106" w14:textId="7EB1031F" w:rsidR="00B629A9" w:rsidRDefault="00131A6C" w:rsidP="00E341D7">
            <w:pPr>
              <w:pStyle w:val="NormalWeb"/>
              <w:spacing w:before="74" w:beforeAutospacing="0" w:after="0" w:afterAutospacing="0"/>
              <w:jc w:val="both"/>
            </w:pPr>
            <w:proofErr w:type="spellStart"/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Linkedin</w:t>
            </w:r>
            <w:proofErr w:type="spellEnd"/>
            <w:r w:rsidR="00E341D7" w:rsidRPr="00E341D7">
              <w:rPr>
                <w:rFonts w:ascii="Tahoma" w:eastAsia="Tahoma" w:hAnsi="Tahoma" w:cs="Tahoma"/>
                <w:color w:val="202529"/>
                <w:sz w:val="20"/>
                <w:szCs w:val="20"/>
              </w:rPr>
              <w:t>:</w:t>
            </w:r>
            <w:r w:rsidR="00E341D7">
              <w:rPr>
                <w:color w:val="007BFF"/>
                <w:w w:val="105"/>
              </w:rPr>
              <w:t xml:space="preserve"> </w:t>
            </w:r>
            <w:hyperlink r:id="rId10" w:history="1">
              <w:r w:rsidR="00E341D7" w:rsidRPr="00E22EE0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linkedin.com/in/</w:t>
              </w:r>
              <w:proofErr w:type="spellStart"/>
              <w:r w:rsidR="00E341D7" w:rsidRPr="00E22EE0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samirpaul</w:t>
              </w:r>
              <w:proofErr w:type="spellEnd"/>
            </w:hyperlink>
          </w:p>
          <w:p w14:paraId="16D71CBF" w14:textId="50A5F931" w:rsidR="00605A5B" w:rsidRDefault="00131A6C" w:rsidP="008C3130">
            <w:pPr>
              <w:pStyle w:val="NormalWeb"/>
              <w:spacing w:before="74" w:beforeAutospacing="0" w:after="0" w:afterAutospacing="0"/>
              <w:jc w:val="both"/>
            </w:pPr>
            <w:proofErr w:type="spellStart"/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Github</w:t>
            </w:r>
            <w:proofErr w:type="spellEnd"/>
            <w:r w:rsidR="00E341D7" w:rsidRPr="00E341D7">
              <w:rPr>
                <w:rFonts w:ascii="Tahoma" w:eastAsia="Tahoma" w:hAnsi="Tahoma" w:cs="Tahoma"/>
                <w:color w:val="202529"/>
                <w:sz w:val="20"/>
                <w:szCs w:val="20"/>
              </w:rPr>
              <w:t>:</w:t>
            </w:r>
            <w:r w:rsidR="00E341D7">
              <w:rPr>
                <w:color w:val="007BFF"/>
                <w:w w:val="110"/>
              </w:rPr>
              <w:t xml:space="preserve"> </w:t>
            </w:r>
            <w:hyperlink r:id="rId11" w:history="1">
              <w:r w:rsidR="00E341D7" w:rsidRPr="00E22EE0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github.com/samirpaul1</w:t>
              </w:r>
            </w:hyperlink>
          </w:p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5768681" w14:textId="77777777" w:rsidR="00605A5B" w:rsidRDefault="001F7E34" w:rsidP="00605A5B">
            <w:pPr>
              <w:pStyle w:val="Heading2"/>
            </w:pPr>
            <w:sdt>
              <w:sdtPr>
                <w:id w:val="-651833632"/>
                <w:placeholder>
                  <w:docPart w:val="2E689FBB84A44CDC82459735EEEAB865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3F12E8C4" w14:textId="25F20990" w:rsidR="00605A5B" w:rsidRPr="006E70D3" w:rsidRDefault="00B629A9" w:rsidP="006E70D3">
            <w:pPr>
              <w:pStyle w:val="TextRight"/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Hardworking individual with teamwork abilities and exceptionally numerate engineering student with strong data</w:t>
            </w:r>
            <w:r w:rsidR="0009266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structure and </w:t>
            </w:r>
            <w:r w:rsidR="00092666"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analytical</w:t>
            </w:r>
            <w:r w:rsidR="0009266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skills. Seeking for an internship in </w:t>
            </w:r>
            <w:r w:rsidR="0009266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software development or </w:t>
            </w: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data analytics field.</w:t>
            </w:r>
          </w:p>
        </w:tc>
      </w:tr>
      <w:tr w:rsidR="000E1D44" w14:paraId="7ABDCAB5" w14:textId="77777777" w:rsidTr="003467A8">
        <w:trPr>
          <w:trHeight w:val="4633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1295299" w14:textId="77777777" w:rsidR="000E1D44" w:rsidRDefault="001F7E34" w:rsidP="00B629A9">
            <w:pPr>
              <w:pStyle w:val="Heading1"/>
              <w:jc w:val="left"/>
            </w:pPr>
            <w:sdt>
              <w:sdtPr>
                <w:id w:val="1723097672"/>
                <w:placeholder>
                  <w:docPart w:val="DCFD406E029449EEA198AD9FADE79B4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11C9930D" w14:textId="11E1AEAF" w:rsidR="002212FC" w:rsidRPr="002212FC" w:rsidRDefault="002212FC" w:rsidP="00B629A9">
            <w:pPr>
              <w:pStyle w:val="TextLeft"/>
              <w:jc w:val="left"/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National Institute of Technology Durgapur</w:t>
            </w:r>
          </w:p>
          <w:p w14:paraId="3F79F524" w14:textId="0A985A36" w:rsidR="00B629A9" w:rsidRPr="002212FC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Bachelor of Technology </w:t>
            </w:r>
          </w:p>
          <w:p w14:paraId="20A5D5D9" w14:textId="541C9030" w:rsidR="00B629A9" w:rsidRPr="002212FC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>Electronics and Communication Engineering</w:t>
            </w:r>
          </w:p>
          <w:p w14:paraId="688C5B2A" w14:textId="5FEDB894" w:rsidR="00B629A9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2020 – Present</w:t>
            </w:r>
          </w:p>
          <w:p w14:paraId="4886DF63" w14:textId="77777777" w:rsidR="000E1D44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GPA 8.93</w:t>
            </w:r>
          </w:p>
          <w:p w14:paraId="785CFC3E" w14:textId="77777777" w:rsidR="00B629A9" w:rsidRDefault="00B629A9" w:rsidP="00B629A9"/>
          <w:p w14:paraId="20F44D41" w14:textId="2E280E1B" w:rsidR="002212FC" w:rsidRPr="00C70FAD" w:rsidRDefault="002212FC" w:rsidP="002212FC">
            <w:pP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Siliguri </w:t>
            </w:r>
            <w:proofErr w:type="spellStart"/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Baradakanta</w:t>
            </w:r>
            <w:proofErr w:type="spellEnd"/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 Vidyapith</w:t>
            </w:r>
            <w: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 (H.S)</w:t>
            </w:r>
          </w:p>
          <w:p w14:paraId="14AAB675" w14:textId="7760B4B4" w:rsidR="00B629A9" w:rsidRPr="002212FC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>WBCHSE 12th Science</w:t>
            </w:r>
          </w:p>
          <w:p w14:paraId="044FC8CC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2020</w:t>
            </w:r>
          </w:p>
          <w:p w14:paraId="4F08779C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Percentage 92.00</w:t>
            </w:r>
          </w:p>
          <w:p w14:paraId="6CD3865D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</w:p>
          <w:p w14:paraId="0A893101" w14:textId="77777777" w:rsidR="002212FC" w:rsidRPr="00C70FAD" w:rsidRDefault="002212FC" w:rsidP="002212FC">
            <w:pPr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</w:pPr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Siliguri </w:t>
            </w:r>
            <w:proofErr w:type="spellStart"/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>Baradakanta</w:t>
            </w:r>
            <w:proofErr w:type="spellEnd"/>
            <w:r w:rsidRPr="00C70FAD">
              <w:rPr>
                <w:rFonts w:ascii="Tahoma" w:eastAsia="Tahoma" w:hAnsi="Tahoma" w:cs="Tahoma"/>
                <w:b/>
                <w:bCs/>
                <w:color w:val="202529"/>
                <w:sz w:val="20"/>
                <w:szCs w:val="20"/>
              </w:rPr>
              <w:t xml:space="preserve"> Vidyapith</w:t>
            </w:r>
          </w:p>
          <w:p w14:paraId="11362397" w14:textId="0E759CD6" w:rsidR="00B629A9" w:rsidRPr="002212FC" w:rsidRDefault="00B629A9" w:rsidP="002212FC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2212FC">
              <w:rPr>
                <w:rFonts w:ascii="Tahoma" w:eastAsia="Tahoma" w:hAnsi="Tahoma" w:cs="Tahoma"/>
                <w:color w:val="202529"/>
                <w:sz w:val="20"/>
                <w:szCs w:val="20"/>
              </w:rPr>
              <w:t>WBBSE 10th General</w:t>
            </w:r>
          </w:p>
          <w:p w14:paraId="650014C5" w14:textId="51D3CCE8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2018</w:t>
            </w:r>
          </w:p>
          <w:p w14:paraId="4F29BD41" w14:textId="51FF31B9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Percentage 96.14</w:t>
            </w:r>
          </w:p>
          <w:p w14:paraId="5A8E8B95" w14:textId="0EE9FB58" w:rsidR="00B629A9" w:rsidRPr="00B629A9" w:rsidRDefault="00B629A9" w:rsidP="00B629A9"/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298DAEB1" w14:textId="71F08911" w:rsidR="00A77921" w:rsidRDefault="005456DF" w:rsidP="00A77921">
            <w:pPr>
              <w:pStyle w:val="Heading2"/>
            </w:pPr>
            <w:r>
              <w:t>Projects</w:t>
            </w:r>
          </w:p>
          <w:p w14:paraId="25129A90" w14:textId="6BE3064A" w:rsidR="005456DF" w:rsidRPr="00837574" w:rsidRDefault="001F7E34" w:rsidP="005456DF">
            <w:pPr>
              <w:pStyle w:val="SmallText"/>
              <w:rPr>
                <w:rStyle w:val="Hyperlink"/>
                <w:color w:val="000000" w:themeColor="text1"/>
              </w:rPr>
            </w:pPr>
            <w:hyperlink r:id="rId12" w:history="1">
              <w:r w:rsidR="005456DF" w:rsidRPr="00837574">
                <w:rPr>
                  <w:rStyle w:val="Hyperlink"/>
                  <w:b/>
                  <w:bCs/>
                  <w:color w:val="000000" w:themeColor="text1"/>
                </w:rPr>
                <w:t>Portfolio Blog</w:t>
              </w:r>
            </w:hyperlink>
          </w:p>
          <w:p w14:paraId="18F056C7" w14:textId="0BE9F7E2" w:rsidR="006C4139" w:rsidRPr="006C4139" w:rsidRDefault="005456DF" w:rsidP="005456DF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A project for making a blog about a person, contacts, live-map location-services, send m</w:t>
            </w:r>
            <w:r w:rsidR="00937AB6">
              <w:rPr>
                <w:rFonts w:ascii="Tahoma" w:eastAsia="Tahoma" w:hAnsi="Tahoma" w:cs="Tahoma"/>
                <w:color w:val="202529"/>
                <w:sz w:val="20"/>
                <w:szCs w:val="20"/>
              </w:rPr>
              <w:t>e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ssage</w:t>
            </w:r>
            <w:r w:rsidR="006C4139"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s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, all certificates, fetching all current </w:t>
            </w:r>
            <w:r w:rsidR="006C4139"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activities </w:t>
            </w: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on GitHub for opensource contributions.</w:t>
            </w:r>
          </w:p>
          <w:p w14:paraId="6FC93772" w14:textId="63A70178" w:rsidR="005456DF" w:rsidRPr="005456DF" w:rsidRDefault="005456DF" w:rsidP="005456DF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>
              <w:rPr>
                <w:rFonts w:ascii="Open Sans" w:hAnsi="Open Sans" w:cs="Open Sans"/>
                <w:color w:val="272829"/>
                <w:sz w:val="21"/>
                <w:szCs w:val="21"/>
                <w:shd w:val="clear" w:color="auto" w:fill="FFFFFF"/>
              </w:rPr>
              <w:t xml:space="preserve">: </w:t>
            </w:r>
            <w:r w:rsidRPr="006C413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</w:t>
            </w:r>
          </w:p>
          <w:p w14:paraId="5156911B" w14:textId="7DB3141F" w:rsidR="000E1D44" w:rsidRPr="006C4139" w:rsidRDefault="005456DF" w:rsidP="006C4139">
            <w:pPr>
              <w:pStyle w:val="SmallText"/>
            </w:pPr>
            <w:r>
              <w:rPr>
                <w:rFonts w:cs="Times New Roman (Body CS)"/>
                <w:i w:val="0"/>
                <w:sz w:val="22"/>
              </w:rPr>
              <w:t xml:space="preserve"> </w:t>
            </w:r>
          </w:p>
          <w:p w14:paraId="0109A6A8" w14:textId="65A33BED" w:rsidR="0057534A" w:rsidRPr="006C4139" w:rsidRDefault="001F7E34" w:rsidP="0057534A">
            <w:pPr>
              <w:pStyle w:val="SmallText"/>
              <w:rPr>
                <w:b/>
                <w:bCs/>
                <w:color w:val="000000" w:themeColor="text1"/>
              </w:rPr>
            </w:pPr>
            <w:hyperlink r:id="rId13" w:history="1">
              <w:r w:rsidR="006C4139" w:rsidRPr="006C4139">
                <w:rPr>
                  <w:rStyle w:val="Hyperlink"/>
                  <w:b/>
                  <w:bCs/>
                  <w:color w:val="000000" w:themeColor="text1"/>
                </w:rPr>
                <w:t>Personal Note App</w:t>
              </w:r>
            </w:hyperlink>
          </w:p>
          <w:p w14:paraId="62E7B004" w14:textId="0269B060" w:rsidR="000E1D44" w:rsidRPr="006C4139" w:rsidRDefault="006C4139" w:rsidP="0057534A">
            <w:pPr>
              <w:pStyle w:val="TextRigh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User can make important Note as well as save it for future reference. </w:t>
            </w:r>
          </w:p>
          <w:p w14:paraId="2B9FF7F7" w14:textId="43D8D2DD" w:rsidR="006C4139" w:rsidRPr="006C4139" w:rsidRDefault="006C4139" w:rsidP="006C4139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>
              <w:t xml:space="preserve">: </w:t>
            </w:r>
            <w:r w:rsidRPr="006C413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https://samirpaul1.github.io/MakeNotes/</w:t>
            </w:r>
          </w:p>
          <w:p w14:paraId="3AFEA514" w14:textId="77777777" w:rsidR="000E1D44" w:rsidRPr="00837574" w:rsidRDefault="000E1D44" w:rsidP="006C4139">
            <w:pPr>
              <w:pStyle w:val="SmallText"/>
              <w:rPr>
                <w:rStyle w:val="Hyperlink"/>
                <w:b/>
                <w:bCs/>
                <w:color w:val="000000" w:themeColor="text1"/>
              </w:rPr>
            </w:pPr>
          </w:p>
          <w:p w14:paraId="481D3E8F" w14:textId="3361425F" w:rsidR="0066209E" w:rsidRPr="00837574" w:rsidRDefault="001F7E34" w:rsidP="0066209E">
            <w:pPr>
              <w:rPr>
                <w:rStyle w:val="Hyperlink"/>
                <w:b/>
                <w:bCs/>
                <w:i/>
                <w:color w:val="000000" w:themeColor="text1"/>
                <w:sz w:val="20"/>
              </w:rPr>
            </w:pPr>
            <w:hyperlink r:id="rId14" w:history="1">
              <w:r w:rsidR="0066209E" w:rsidRPr="00B60F99">
                <w:rPr>
                  <w:rStyle w:val="Hyperlink"/>
                  <w:b/>
                  <w:bCs/>
                  <w:i/>
                  <w:color w:val="000000" w:themeColor="text1"/>
                  <w:sz w:val="20"/>
                </w:rPr>
                <w:t>Weather App</w:t>
              </w:r>
            </w:hyperlink>
          </w:p>
          <w:p w14:paraId="158A125A" w14:textId="3452F17A" w:rsidR="0066209E" w:rsidRPr="0066209E" w:rsidRDefault="0066209E" w:rsidP="0066209E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Displays weather details pulling information from </w:t>
            </w:r>
            <w:proofErr w:type="spellStart"/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OpenWeatherMap</w:t>
            </w:r>
            <w:proofErr w:type="spellEnd"/>
            <w:r w:rsidR="00937AB6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 API</w:t>
            </w: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>.</w:t>
            </w:r>
          </w:p>
          <w:p w14:paraId="5C6A72AA" w14:textId="39D3C50E" w:rsidR="0066209E" w:rsidRPr="0066209E" w:rsidRDefault="0066209E" w:rsidP="0066209E">
            <w:r w:rsidRPr="006C4139">
              <w:rPr>
                <w:rFonts w:ascii="Tahoma" w:eastAsia="Tahoma" w:hAnsi="Tahoma" w:cs="Tahoma"/>
                <w:color w:val="202529"/>
                <w:sz w:val="20"/>
                <w:szCs w:val="20"/>
              </w:rPr>
              <w:t>Visit the app</w:t>
            </w:r>
            <w:r w:rsidRPr="0066209E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: </w:t>
            </w:r>
            <w:r w:rsidRPr="0066209E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>https://samirpaul1.github.io/WeatherApp/</w:t>
            </w:r>
          </w:p>
        </w:tc>
      </w:tr>
      <w:tr w:rsidR="000E1D44" w14:paraId="70A0AE46" w14:textId="77777777" w:rsidTr="0066209E">
        <w:trPr>
          <w:trHeight w:val="2167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E16719F" w14:textId="77777777" w:rsidR="000E1D44" w:rsidRDefault="001F7E34" w:rsidP="00B629A9">
            <w:pPr>
              <w:pStyle w:val="Heading1"/>
              <w:jc w:val="left"/>
            </w:pPr>
            <w:sdt>
              <w:sdtPr>
                <w:id w:val="-242716918"/>
                <w:placeholder>
                  <w:docPart w:val="798366DDCE9D43A0B36F452DA072E6F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7AF971B1" w14:textId="77777777" w:rsidR="000E1D44" w:rsidRPr="00B629A9" w:rsidRDefault="00B629A9" w:rsidP="00B629A9">
            <w:pPr>
              <w:pStyle w:val="TextLeft"/>
              <w:jc w:val="left"/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Data Structure and Algorithm</w:t>
            </w:r>
          </w:p>
          <w:p w14:paraId="44FFC368" w14:textId="528940FD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Python 3</w:t>
            </w:r>
          </w:p>
          <w:p w14:paraId="040FBFA4" w14:textId="1A9B528F" w:rsid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MySQL</w:t>
            </w:r>
          </w:p>
          <w:p w14:paraId="53BB008E" w14:textId="3CB5D4FB" w:rsidR="006C4139" w:rsidRPr="00B629A9" w:rsidRDefault="006C413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HTML5/CSS</w:t>
            </w:r>
          </w:p>
          <w:p w14:paraId="250DCAC5" w14:textId="77777777" w:rsidR="00B629A9" w:rsidRPr="00B629A9" w:rsidRDefault="00B629A9" w:rsidP="00B629A9">
            <w:p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Git</w:t>
            </w:r>
          </w:p>
          <w:p w14:paraId="68B40EBC" w14:textId="0DE8CDC7" w:rsidR="00B629A9" w:rsidRPr="00B629A9" w:rsidRDefault="00B629A9" w:rsidP="00B629A9">
            <w:r w:rsidRPr="00B629A9">
              <w:rPr>
                <w:rFonts w:ascii="Tahoma" w:eastAsia="Tahoma" w:hAnsi="Tahoma" w:cs="Tahoma"/>
                <w:color w:val="202529"/>
                <w:sz w:val="20"/>
                <w:szCs w:val="20"/>
              </w:rPr>
              <w:t>Communication</w:t>
            </w:r>
          </w:p>
        </w:tc>
        <w:tc>
          <w:tcPr>
            <w:tcW w:w="5840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EA62A25" w14:textId="5D5E2D8D" w:rsidR="000E1D44" w:rsidRDefault="00B629A9" w:rsidP="00A77921">
            <w:pPr>
              <w:pStyle w:val="Heading2"/>
            </w:pPr>
            <w:r>
              <w:t>Achievements</w:t>
            </w:r>
          </w:p>
          <w:p w14:paraId="0392D4EA" w14:textId="0D6C78A0" w:rsidR="0057534A" w:rsidRPr="003467A8" w:rsidRDefault="00B629A9" w:rsidP="003467A8">
            <w:pPr>
              <w:pStyle w:val="TextRight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District topper in 10th board examination</w:t>
            </w:r>
          </w:p>
          <w:p w14:paraId="155C3E56" w14:textId="5CF56FF1" w:rsidR="00B629A9" w:rsidRPr="003467A8" w:rsidRDefault="00B629A9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Received JL Chandra Merit Scholarship 2018</w:t>
            </w:r>
          </w:p>
          <w:p w14:paraId="4ED4503C" w14:textId="6CAAA8CD" w:rsidR="003467A8" w:rsidRDefault="003467A8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State level quiz winner </w:t>
            </w:r>
          </w:p>
          <w:p w14:paraId="6A1AA387" w14:textId="2AB1EAF0" w:rsidR="00CA5DE9" w:rsidRPr="003467A8" w:rsidRDefault="00CA5DE9" w:rsidP="003467A8">
            <w:pPr>
              <w:pStyle w:val="ListParagraph"/>
              <w:numPr>
                <w:ilvl w:val="0"/>
                <w:numId w:val="1"/>
              </w:numPr>
              <w:rPr>
                <w:rFonts w:ascii="Tahoma" w:eastAsia="Tahoma" w:hAnsi="Tahoma" w:cs="Tahoma"/>
                <w:color w:val="202529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Star coder at </w:t>
            </w:r>
            <w:hyperlink r:id="rId15" w:history="1">
              <w:proofErr w:type="spellStart"/>
              <w:r w:rsidRPr="00CA5DE9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HackerRank</w:t>
              </w:r>
              <w:proofErr w:type="spellEnd"/>
            </w:hyperlink>
            <w:r w:rsidRPr="00CA5DE9">
              <w:rPr>
                <w:rFonts w:ascii="Tahoma" w:eastAsia="Tahoma" w:hAnsi="Tahoma" w:cs="Tahoma"/>
                <w:color w:val="007BFF"/>
                <w:w w:val="105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 xml:space="preserve">and </w:t>
            </w:r>
            <w:hyperlink r:id="rId16" w:history="1">
              <w:proofErr w:type="spellStart"/>
              <w:r w:rsidRPr="00CA5DE9">
                <w:rPr>
                  <w:rFonts w:ascii="Tahoma" w:eastAsia="Tahoma" w:hAnsi="Tahoma" w:cs="Tahoma"/>
                  <w:color w:val="007BFF"/>
                  <w:w w:val="105"/>
                  <w:sz w:val="20"/>
                  <w:szCs w:val="20"/>
                </w:rPr>
                <w:t>Codecfeh</w:t>
              </w:r>
              <w:proofErr w:type="spellEnd"/>
            </w:hyperlink>
          </w:p>
          <w:p w14:paraId="32FEB634" w14:textId="77777777" w:rsidR="000E1D44" w:rsidRDefault="000E1D44" w:rsidP="000E1D44">
            <w:pPr>
              <w:pStyle w:val="TextRight"/>
            </w:pPr>
          </w:p>
        </w:tc>
      </w:tr>
      <w:tr w:rsidR="000E1D44" w14:paraId="558A86DF" w14:textId="77777777" w:rsidTr="00B629A9">
        <w:trPr>
          <w:trHeight w:val="1604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50D7BF28" w14:textId="0EB694CC" w:rsidR="00B629A9" w:rsidRDefault="003467A8" w:rsidP="00B629A9">
            <w:pPr>
              <w:pStyle w:val="Heading2"/>
            </w:pPr>
            <w:r>
              <w:t>Hobbies</w:t>
            </w:r>
          </w:p>
          <w:p w14:paraId="5F4A94E9" w14:textId="285CFEE2" w:rsidR="000E1D44" w:rsidRDefault="003467A8" w:rsidP="00B629A9">
            <w:r w:rsidRPr="003467A8">
              <w:rPr>
                <w:rFonts w:ascii="Tahoma" w:eastAsia="Tahoma" w:hAnsi="Tahoma" w:cs="Tahoma"/>
                <w:color w:val="202529"/>
                <w:sz w:val="20"/>
                <w:szCs w:val="20"/>
              </w:rPr>
              <w:t>Codding, Electronics Prototype Making</w:t>
            </w:r>
            <w:r>
              <w:rPr>
                <w:rFonts w:ascii="Tahoma" w:eastAsia="Tahoma" w:hAnsi="Tahoma" w:cs="Tahoma"/>
                <w:color w:val="202529"/>
                <w:sz w:val="20"/>
                <w:szCs w:val="20"/>
              </w:rPr>
              <w:t>, Competitive Programming</w:t>
            </w:r>
          </w:p>
        </w:tc>
        <w:tc>
          <w:tcPr>
            <w:tcW w:w="5840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B3F949F" w14:textId="59AED428" w:rsidR="0057534A" w:rsidRDefault="003467A8" w:rsidP="0057534A">
            <w:pPr>
              <w:pStyle w:val="Heading2"/>
            </w:pPr>
            <w:r>
              <w:t>Certifications</w:t>
            </w:r>
          </w:p>
          <w:p w14:paraId="2C9E6FB1" w14:textId="77777777" w:rsidR="000E1D44" w:rsidRDefault="001F7E34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  <w:w w:val="105"/>
              </w:rPr>
            </w:pPr>
            <w:hyperlink r:id="rId17" w:history="1">
              <w:r w:rsidR="003467A8" w:rsidRPr="005456DF">
                <w:rPr>
                  <w:color w:val="007BFF"/>
                </w:rPr>
                <w:t>Python Fundamentals</w:t>
              </w:r>
            </w:hyperlink>
          </w:p>
          <w:p w14:paraId="6AFE9587" w14:textId="77777777" w:rsidR="005456DF" w:rsidRPr="005456DF" w:rsidRDefault="001F7E34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</w:rPr>
            </w:pPr>
            <w:hyperlink r:id="rId18" w:history="1">
              <w:r w:rsidR="005456DF" w:rsidRPr="005456DF">
                <w:rPr>
                  <w:color w:val="007BFF"/>
                </w:rPr>
                <w:t>Data Analytics Real-World Projects in Python</w:t>
              </w:r>
            </w:hyperlink>
          </w:p>
          <w:p w14:paraId="4CB8E5D3" w14:textId="77777777" w:rsidR="005456DF" w:rsidRPr="005456DF" w:rsidRDefault="001F7E34" w:rsidP="005456DF">
            <w:pPr>
              <w:pStyle w:val="BodyText"/>
              <w:spacing w:before="74" w:line="312" w:lineRule="auto"/>
              <w:ind w:left="0"/>
              <w:jc w:val="both"/>
              <w:rPr>
                <w:color w:val="007BFF"/>
              </w:rPr>
            </w:pPr>
            <w:hyperlink r:id="rId19" w:history="1">
              <w:r w:rsidR="005456DF" w:rsidRPr="005456DF">
                <w:rPr>
                  <w:color w:val="007BFF"/>
                </w:rPr>
                <w:t>Python for Data Science, AI &amp; Development</w:t>
              </w:r>
            </w:hyperlink>
          </w:p>
          <w:p w14:paraId="5B8D4485" w14:textId="572EB054" w:rsidR="005456DF" w:rsidRDefault="001F7E34" w:rsidP="005456DF">
            <w:pPr>
              <w:pStyle w:val="BodyText"/>
              <w:spacing w:before="74" w:line="312" w:lineRule="auto"/>
              <w:ind w:left="0"/>
              <w:jc w:val="both"/>
            </w:pPr>
            <w:hyperlink r:id="rId20" w:history="1">
              <w:r w:rsidR="005456DF" w:rsidRPr="005456DF">
                <w:rPr>
                  <w:color w:val="007BFF"/>
                </w:rPr>
                <w:t>Data Structure</w:t>
              </w:r>
            </w:hyperlink>
          </w:p>
        </w:tc>
      </w:tr>
      <w:tr w:rsidR="000E1D44" w14:paraId="3B30111F" w14:textId="77777777" w:rsidTr="00B629A9">
        <w:trPr>
          <w:trHeight w:val="149"/>
        </w:trPr>
        <w:tc>
          <w:tcPr>
            <w:tcW w:w="4950" w:type="dxa"/>
            <w:gridSpan w:val="2"/>
            <w:tcBorders>
              <w:right w:val="single" w:sz="18" w:space="0" w:color="648276" w:themeColor="accent5"/>
            </w:tcBorders>
          </w:tcPr>
          <w:p w14:paraId="3E64E9B6" w14:textId="77777777" w:rsidR="000E1D44" w:rsidRDefault="000E1D44"/>
        </w:tc>
        <w:tc>
          <w:tcPr>
            <w:tcW w:w="5840" w:type="dxa"/>
            <w:gridSpan w:val="3"/>
            <w:tcBorders>
              <w:left w:val="single" w:sz="18" w:space="0" w:color="648276" w:themeColor="accent5"/>
            </w:tcBorders>
          </w:tcPr>
          <w:p w14:paraId="3F79B561" w14:textId="3595D9F8" w:rsidR="000E1D44" w:rsidRPr="000E1D44" w:rsidRDefault="000E1D44" w:rsidP="0057534A">
            <w:pPr>
              <w:pStyle w:val="TextRight"/>
            </w:pPr>
          </w:p>
        </w:tc>
      </w:tr>
    </w:tbl>
    <w:p w14:paraId="3E0DA5A8" w14:textId="77777777" w:rsidR="00C55D85" w:rsidRDefault="00C55D85" w:rsidP="003467A8"/>
    <w:sectPr w:rsidR="00C55D85" w:rsidSect="00F4501B">
      <w:footerReference w:type="default" r:id="rId21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6BE88" w14:textId="77777777" w:rsidR="001F7E34" w:rsidRDefault="001F7E34" w:rsidP="00F316AD">
      <w:r>
        <w:separator/>
      </w:r>
    </w:p>
  </w:endnote>
  <w:endnote w:type="continuationSeparator" w:id="0">
    <w:p w14:paraId="0872E8EE" w14:textId="77777777" w:rsidR="001F7E34" w:rsidRDefault="001F7E3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21C7C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1D838D" wp14:editId="184C803B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BB39A8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B25A" w14:textId="77777777" w:rsidR="001F7E34" w:rsidRDefault="001F7E34" w:rsidP="00F316AD">
      <w:r>
        <w:separator/>
      </w:r>
    </w:p>
  </w:footnote>
  <w:footnote w:type="continuationSeparator" w:id="0">
    <w:p w14:paraId="7F98C43A" w14:textId="77777777" w:rsidR="001F7E34" w:rsidRDefault="001F7E3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F9B"/>
    <w:multiLevelType w:val="hybridMultilevel"/>
    <w:tmpl w:val="BF361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A9"/>
    <w:rsid w:val="00092666"/>
    <w:rsid w:val="000A4DE0"/>
    <w:rsid w:val="000E1D44"/>
    <w:rsid w:val="00130428"/>
    <w:rsid w:val="00131A6C"/>
    <w:rsid w:val="001F7E34"/>
    <w:rsid w:val="0020696E"/>
    <w:rsid w:val="002212FC"/>
    <w:rsid w:val="002356A2"/>
    <w:rsid w:val="002D12DA"/>
    <w:rsid w:val="003019B2"/>
    <w:rsid w:val="003467A8"/>
    <w:rsid w:val="0034688D"/>
    <w:rsid w:val="0040233B"/>
    <w:rsid w:val="004426D2"/>
    <w:rsid w:val="00511A6E"/>
    <w:rsid w:val="005456DF"/>
    <w:rsid w:val="0057534A"/>
    <w:rsid w:val="00605A5B"/>
    <w:rsid w:val="0066209E"/>
    <w:rsid w:val="006C4139"/>
    <w:rsid w:val="006C60E6"/>
    <w:rsid w:val="006E70D3"/>
    <w:rsid w:val="007B0F94"/>
    <w:rsid w:val="00837574"/>
    <w:rsid w:val="008C3130"/>
    <w:rsid w:val="00937AB6"/>
    <w:rsid w:val="00A77921"/>
    <w:rsid w:val="00B575FB"/>
    <w:rsid w:val="00B60F99"/>
    <w:rsid w:val="00B629A9"/>
    <w:rsid w:val="00C1095A"/>
    <w:rsid w:val="00C55D85"/>
    <w:rsid w:val="00C70FAD"/>
    <w:rsid w:val="00C837BD"/>
    <w:rsid w:val="00CA2273"/>
    <w:rsid w:val="00CA5DE9"/>
    <w:rsid w:val="00CD50FD"/>
    <w:rsid w:val="00D47124"/>
    <w:rsid w:val="00DD5D7B"/>
    <w:rsid w:val="00E22EE0"/>
    <w:rsid w:val="00E341D7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299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6620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BodyText">
    <w:name w:val="Body Text"/>
    <w:basedOn w:val="Normal"/>
    <w:link w:val="BodyTextChar"/>
    <w:uiPriority w:val="1"/>
    <w:qFormat/>
    <w:rsid w:val="00B629A9"/>
    <w:pPr>
      <w:widowControl w:val="0"/>
      <w:autoSpaceDE w:val="0"/>
      <w:autoSpaceDN w:val="0"/>
      <w:ind w:left="115"/>
    </w:pPr>
    <w:rPr>
      <w:rFonts w:ascii="Tahoma" w:eastAsia="Tahoma" w:hAnsi="Tahoma" w:cs="Tahoma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29A9"/>
    <w:rPr>
      <w:rFonts w:ascii="Tahoma" w:eastAsia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9A9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3467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6DF"/>
    <w:rPr>
      <w:color w:val="704404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09E"/>
    <w:rPr>
      <w:rFonts w:asciiTheme="majorHAnsi" w:eastAsiaTheme="majorEastAsia" w:hAnsiTheme="majorHAnsi" w:cstheme="majorBidi"/>
      <w:i/>
      <w:iCs/>
      <w:color w:val="242935" w:themeColor="accent1" w:themeShade="BF"/>
    </w:rPr>
  </w:style>
  <w:style w:type="paragraph" w:styleId="NormalWeb">
    <w:name w:val="Normal (Web)"/>
    <w:basedOn w:val="Normal"/>
    <w:uiPriority w:val="99"/>
    <w:unhideWhenUsed/>
    <w:rsid w:val="00E341D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0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amirpaul1.github.io/MakeNotes/" TargetMode="External"/><Relationship Id="rId18" Type="http://schemas.openxmlformats.org/officeDocument/2006/relationships/hyperlink" Target="https://www.udemy.com/certificate/UC-75332da1-4725-4f60-80ab-41f640046e3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samirpaul1.github.io/" TargetMode="External"/><Relationship Id="rId17" Type="http://schemas.openxmlformats.org/officeDocument/2006/relationships/hyperlink" Target="https://online.codingblocks.com/app/certificates/CBOL-187285-86a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chef.com/users/samirpaul1" TargetMode="External"/><Relationship Id="rId20" Type="http://schemas.openxmlformats.org/officeDocument/2006/relationships/hyperlink" Target="https://www.coursera.org/account/accomplishments/verify/394N5RVDD2EU?utm_source=link&amp;utm_medium=certificate&amp;utm_content=cert_image&amp;utm_campaign=sharing_cta&amp;utm_product=cours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amirpaul1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hackerrank.com/samirpaul1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www.linkedin.com/in/samirpaul" TargetMode="External"/><Relationship Id="rId19" Type="http://schemas.openxmlformats.org/officeDocument/2006/relationships/hyperlink" Target="https://www.coursera.org/account/accomplishments/verify/XB2ZYT9YPGK4?utm_source=link&amp;utm_medium=certificate&amp;utm_content=cert_image&amp;utm_campaign=sharing_cta&amp;utm_product=cour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amirpaul1.github.io/WeatherApp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gpaul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5DAFFBB9E544CEA5F37EA99BCBE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AF829-061D-4B7E-AF6A-8B1591082E6E}"/>
      </w:docPartPr>
      <w:docPartBody>
        <w:p w:rsidR="00DA1040" w:rsidRDefault="00E14757">
          <w:pPr>
            <w:pStyle w:val="7E5DAFFBB9E544CEA5F37EA99BCBE278"/>
          </w:pPr>
          <w:r w:rsidRPr="00605A5B">
            <w:t>Contact</w:t>
          </w:r>
        </w:p>
      </w:docPartBody>
    </w:docPart>
    <w:docPart>
      <w:docPartPr>
        <w:name w:val="E21E3A55766A4FE199CD9E1EA2CD1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7E8F4-6C7E-4E37-8B5C-22D02AA09208}"/>
      </w:docPartPr>
      <w:docPartBody>
        <w:p w:rsidR="005E3675" w:rsidRDefault="00E14757" w:rsidP="0057534A">
          <w:pPr>
            <w:pStyle w:val="TextLeft"/>
          </w:pPr>
          <w:r w:rsidRPr="00605A5B">
            <w:t>[Address]</w:t>
          </w:r>
        </w:p>
        <w:p w:rsidR="00DA1040" w:rsidRDefault="00E14757">
          <w:pPr>
            <w:pStyle w:val="E21E3A55766A4FE199CD9E1EA2CD14FB"/>
          </w:pPr>
          <w:r w:rsidRPr="00605A5B">
            <w:t>[City, ST ZIP Code]</w:t>
          </w:r>
        </w:p>
      </w:docPartBody>
    </w:docPart>
    <w:docPart>
      <w:docPartPr>
        <w:name w:val="2E689FBB84A44CDC82459735EEEA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B2365-4BE8-4EB1-9B0D-249726793C36}"/>
      </w:docPartPr>
      <w:docPartBody>
        <w:p w:rsidR="00DA1040" w:rsidRDefault="00E14757">
          <w:pPr>
            <w:pStyle w:val="2E689FBB84A44CDC82459735EEEAB865"/>
          </w:pPr>
          <w:r w:rsidRPr="00605A5B">
            <w:t>Objective</w:t>
          </w:r>
        </w:p>
      </w:docPartBody>
    </w:docPart>
    <w:docPart>
      <w:docPartPr>
        <w:name w:val="DCFD406E029449EEA198AD9FADE79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E1C2C-65F4-45B1-88FA-B2AD03961A1C}"/>
      </w:docPartPr>
      <w:docPartBody>
        <w:p w:rsidR="00DA1040" w:rsidRDefault="00E14757">
          <w:pPr>
            <w:pStyle w:val="DCFD406E029449EEA198AD9FADE79B47"/>
          </w:pPr>
          <w:r>
            <w:t>Education</w:t>
          </w:r>
        </w:p>
      </w:docPartBody>
    </w:docPart>
    <w:docPart>
      <w:docPartPr>
        <w:name w:val="798366DDCE9D43A0B36F452DA072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0F3F6-6761-436A-B286-143C6821B9FD}"/>
      </w:docPartPr>
      <w:docPartBody>
        <w:p w:rsidR="00DA1040" w:rsidRDefault="00E14757">
          <w:pPr>
            <w:pStyle w:val="798366DDCE9D43A0B36F452DA072E6FD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BF"/>
    <w:rsid w:val="00506F2A"/>
    <w:rsid w:val="005E3A29"/>
    <w:rsid w:val="00DA1040"/>
    <w:rsid w:val="00DF06BF"/>
    <w:rsid w:val="00E1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9EA04D6D61440D90F8EB1C161E2B85">
    <w:name w:val="EE9EA04D6D61440D90F8EB1C161E2B85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9E1EBE978234F31993DC111FD61E1F9">
    <w:name w:val="F9E1EBE978234F31993DC111FD61E1F9"/>
  </w:style>
  <w:style w:type="paragraph" w:customStyle="1" w:styleId="93529A8CB8FE4E849649292A2C004EE8">
    <w:name w:val="93529A8CB8FE4E849649292A2C004EE8"/>
  </w:style>
  <w:style w:type="paragraph" w:customStyle="1" w:styleId="7E5DAFFBB9E544CEA5F37EA99BCBE278">
    <w:name w:val="7E5DAFFBB9E544CEA5F37EA99BCBE278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E21E3A55766A4FE199CD9E1EA2CD14FB">
    <w:name w:val="E21E3A55766A4FE199CD9E1EA2CD14FB"/>
  </w:style>
  <w:style w:type="paragraph" w:customStyle="1" w:styleId="456FDB5C2A39457397D465D90D973688">
    <w:name w:val="456FDB5C2A39457397D465D90D973688"/>
  </w:style>
  <w:style w:type="paragraph" w:customStyle="1" w:styleId="E5BA139C760B4EB4AA891E0B08DB4583">
    <w:name w:val="E5BA139C760B4EB4AA891E0B08DB4583"/>
  </w:style>
  <w:style w:type="paragraph" w:customStyle="1" w:styleId="2E689FBB84A44CDC82459735EEEAB865">
    <w:name w:val="2E689FBB84A44CDC82459735EEEAB865"/>
  </w:style>
  <w:style w:type="paragraph" w:customStyle="1" w:styleId="39D44C96494648CE900D5949000FE3AA">
    <w:name w:val="39D44C96494648CE900D5949000FE3AA"/>
  </w:style>
  <w:style w:type="paragraph" w:customStyle="1" w:styleId="DCFD406E029449EEA198AD9FADE79B47">
    <w:name w:val="DCFD406E029449EEA198AD9FADE79B47"/>
  </w:style>
  <w:style w:type="paragraph" w:customStyle="1" w:styleId="3C6926B671374770ABB8845F7E964F2D">
    <w:name w:val="3C6926B671374770ABB8845F7E964F2D"/>
  </w:style>
  <w:style w:type="paragraph" w:customStyle="1" w:styleId="741B4975477A414D806261B948EAB6E6">
    <w:name w:val="741B4975477A414D806261B948EAB6E6"/>
  </w:style>
  <w:style w:type="paragraph" w:customStyle="1" w:styleId="185CEC4C69354AA397854258F1A62B2B">
    <w:name w:val="185CEC4C69354AA397854258F1A62B2B"/>
  </w:style>
  <w:style w:type="paragraph" w:customStyle="1" w:styleId="7B7503A7D9D54C93ABD2851C84D15A65">
    <w:name w:val="7B7503A7D9D54C93ABD2851C84D15A65"/>
  </w:style>
  <w:style w:type="paragraph" w:customStyle="1" w:styleId="1921926E34974A708CCE490791C55FDF">
    <w:name w:val="1921926E34974A708CCE490791C55FDF"/>
  </w:style>
  <w:style w:type="paragraph" w:customStyle="1" w:styleId="EB6986FB145848BC8CBC4CA4AE81E5F6">
    <w:name w:val="EB6986FB145848BC8CBC4CA4AE81E5F6"/>
  </w:style>
  <w:style w:type="paragraph" w:customStyle="1" w:styleId="3AD78C1FE63340CFAB6549173615DA14">
    <w:name w:val="3AD78C1FE63340CFAB6549173615DA14"/>
  </w:style>
  <w:style w:type="paragraph" w:customStyle="1" w:styleId="4FDC9F031C2F461EAB6E43AF8DB96BC6">
    <w:name w:val="4FDC9F031C2F461EAB6E43AF8DB96BC6"/>
  </w:style>
  <w:style w:type="paragraph" w:customStyle="1" w:styleId="61781D2253B84DCB8BEF2F8EA21ABB37">
    <w:name w:val="61781D2253B84DCB8BEF2F8EA21ABB37"/>
  </w:style>
  <w:style w:type="paragraph" w:customStyle="1" w:styleId="68AD6EA3A35B4CA681D0076260632FBE">
    <w:name w:val="68AD6EA3A35B4CA681D0076260632FBE"/>
  </w:style>
  <w:style w:type="paragraph" w:customStyle="1" w:styleId="29CA59830D0E45F7912BD67039469E47">
    <w:name w:val="29CA59830D0E45F7912BD67039469E47"/>
  </w:style>
  <w:style w:type="paragraph" w:customStyle="1" w:styleId="E9699BB815404FC6837172800EFA67C8">
    <w:name w:val="E9699BB815404FC6837172800EFA67C8"/>
  </w:style>
  <w:style w:type="paragraph" w:customStyle="1" w:styleId="5785577615334E8990C67BD0A973974E">
    <w:name w:val="5785577615334E8990C67BD0A973974E"/>
  </w:style>
  <w:style w:type="paragraph" w:customStyle="1" w:styleId="3F01A592381743F090D12104C8953F46">
    <w:name w:val="3F01A592381743F090D12104C8953F46"/>
  </w:style>
  <w:style w:type="paragraph" w:customStyle="1" w:styleId="D0BE96F1426A4505951AEAD59C128D5E">
    <w:name w:val="D0BE96F1426A4505951AEAD59C128D5E"/>
  </w:style>
  <w:style w:type="paragraph" w:customStyle="1" w:styleId="798366DDCE9D43A0B36F452DA072E6FD">
    <w:name w:val="798366DDCE9D43A0B36F452DA072E6FD"/>
  </w:style>
  <w:style w:type="paragraph" w:customStyle="1" w:styleId="7E6A862CE3E3455B89689C8814334E0E">
    <w:name w:val="7E6A862CE3E3455B89689C8814334E0E"/>
  </w:style>
  <w:style w:type="paragraph" w:customStyle="1" w:styleId="B90C28CD8F6B43FBBB60ACF883C498C9">
    <w:name w:val="B90C28CD8F6B43FBBB60ACF883C498C9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7BD5DEC48688470F9A7A4928CF769329">
    <w:name w:val="7BD5DEC48688470F9A7A4928CF769329"/>
  </w:style>
  <w:style w:type="paragraph" w:customStyle="1" w:styleId="FE5B51CCD9344CC7A5F267F81840A2C3">
    <w:name w:val="FE5B51CCD9344CC7A5F267F81840A2C3"/>
  </w:style>
  <w:style w:type="paragraph" w:customStyle="1" w:styleId="B097770825814BE98FC15F32ACF1F657">
    <w:name w:val="B097770825814BE98FC15F32ACF1F657"/>
  </w:style>
  <w:style w:type="paragraph" w:customStyle="1" w:styleId="23A711EB9F94454483CCBF6AE99EB694">
    <w:name w:val="23A711EB9F94454483CCBF6AE99EB694"/>
  </w:style>
  <w:style w:type="paragraph" w:customStyle="1" w:styleId="5FB1F51BC2264400A19FEAF155924B6D">
    <w:name w:val="5FB1F51BC2264400A19FEAF155924B6D"/>
  </w:style>
  <w:style w:type="paragraph" w:customStyle="1" w:styleId="F61F84D7AB844D5BA3947974AECC1503">
    <w:name w:val="F61F84D7AB844D5BA3947974AECC1503"/>
    <w:rsid w:val="00DF06BF"/>
  </w:style>
  <w:style w:type="paragraph" w:customStyle="1" w:styleId="FDFD11ACE357499CA99E63BAD02203ED">
    <w:name w:val="FDFD11ACE357499CA99E63BAD02203ED"/>
    <w:rsid w:val="00DF0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2021-05-09T08:32:00Z</dcterms:created>
  <dcterms:modified xsi:type="dcterms:W3CDTF">2021-05-14T06:45:00Z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